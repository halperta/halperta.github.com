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32D63" w14:textId="53F5598F" w:rsidR="00D744C4" w:rsidRDefault="00D744C4">
      <w:pPr>
        <w:rPr>
          <w:rFonts w:ascii="Garamond" w:hAnsi="Garamond"/>
          <w:b/>
          <w:sz w:val="28"/>
          <w:szCs w:val="28"/>
        </w:rPr>
      </w:pPr>
      <w:r w:rsidRPr="0032628E">
        <w:rPr>
          <w:rFonts w:ascii="Garamond" w:hAnsi="Garamond"/>
          <w:sz w:val="28"/>
          <w:szCs w:val="28"/>
        </w:rPr>
        <w:t>Graphic Organizer:</w:t>
      </w:r>
      <w:r w:rsidRPr="0032628E">
        <w:rPr>
          <w:rFonts w:ascii="Garamond" w:hAnsi="Garamond"/>
          <w:b/>
          <w:sz w:val="28"/>
          <w:szCs w:val="28"/>
        </w:rPr>
        <w:t xml:space="preserve"> Analyzing Appeals to </w:t>
      </w:r>
      <w:r w:rsidR="009A076C">
        <w:rPr>
          <w:rFonts w:ascii="Garamond" w:hAnsi="Garamond"/>
          <w:b/>
          <w:sz w:val="28"/>
          <w:szCs w:val="28"/>
        </w:rPr>
        <w:t>Logos (reason)</w:t>
      </w:r>
    </w:p>
    <w:p w14:paraId="2A166E35" w14:textId="398EC36B" w:rsidR="00C568A3" w:rsidRPr="00C568A3" w:rsidRDefault="00C568A3">
      <w:pPr>
        <w:rPr>
          <w:rFonts w:ascii="Garamond" w:hAnsi="Garamond"/>
          <w:sz w:val="20"/>
          <w:szCs w:val="20"/>
        </w:rPr>
      </w:pPr>
      <w:r w:rsidRPr="00C568A3">
        <w:rPr>
          <w:rFonts w:ascii="Garamond" w:hAnsi="Garamond"/>
          <w:sz w:val="20"/>
          <w:szCs w:val="20"/>
        </w:rPr>
        <w:t>(from Hixenbaugh 2013)</w:t>
      </w:r>
    </w:p>
    <w:p w14:paraId="49F10A3A" w14:textId="398EC36B" w:rsidR="00D744C4" w:rsidRPr="0032628E" w:rsidRDefault="00D744C4">
      <w:pPr>
        <w:rPr>
          <w:rFonts w:ascii="Garamond" w:hAnsi="Garamond"/>
          <w:sz w:val="22"/>
          <w:szCs w:val="22"/>
        </w:rPr>
      </w:pPr>
    </w:p>
    <w:p w14:paraId="3F22360D" w14:textId="77777777" w:rsidR="004D3620" w:rsidRPr="0032628E" w:rsidRDefault="004D3620">
      <w:pPr>
        <w:rPr>
          <w:rFonts w:ascii="Garamond" w:hAnsi="Garamond"/>
          <w:sz w:val="20"/>
          <w:szCs w:val="20"/>
        </w:rPr>
      </w:pPr>
      <w:r w:rsidRPr="0032628E">
        <w:rPr>
          <w:rFonts w:ascii="Garamond" w:hAnsi="Garamond"/>
          <w:sz w:val="20"/>
          <w:szCs w:val="20"/>
        </w:rPr>
        <w:t>As you read, collect your thoughts in the table below. You may not need every box. Or you may need more.</w:t>
      </w:r>
    </w:p>
    <w:p w14:paraId="1E80688A" w14:textId="77777777" w:rsidR="004D3620" w:rsidRPr="0032628E" w:rsidRDefault="004D3620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47575CE3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3F374B7A" w14:textId="3C5AEDDE" w:rsidR="00D744C4" w:rsidRPr="0032628E" w:rsidRDefault="00D744C4" w:rsidP="006722E4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1. </w:t>
            </w:r>
            <w:r w:rsidR="006722E4">
              <w:rPr>
                <w:rFonts w:ascii="Garamond" w:hAnsi="Garamond"/>
                <w:b/>
                <w:sz w:val="22"/>
                <w:szCs w:val="22"/>
              </w:rPr>
              <w:t>What facts are used to support the argument? List any here</w:t>
            </w:r>
          </w:p>
        </w:tc>
      </w:tr>
      <w:tr w:rsidR="00D744C4" w:rsidRPr="0032628E" w14:paraId="1A194C28" w14:textId="77777777" w:rsidTr="006722E4">
        <w:trPr>
          <w:trHeight w:val="359"/>
        </w:trPr>
        <w:tc>
          <w:tcPr>
            <w:tcW w:w="4788" w:type="dxa"/>
          </w:tcPr>
          <w:p w14:paraId="1E922C24" w14:textId="54C66EC1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60FB0C72" w14:textId="4FB7D921" w:rsidR="00D744C4" w:rsidRPr="0032628E" w:rsidRDefault="00D744C4" w:rsidP="006722E4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D744C4" w:rsidRPr="0032628E" w14:paraId="0C6BFE32" w14:textId="77777777" w:rsidTr="00D744C4">
        <w:tc>
          <w:tcPr>
            <w:tcW w:w="4788" w:type="dxa"/>
          </w:tcPr>
          <w:p w14:paraId="5B119D01" w14:textId="77777777" w:rsidR="00D744C4" w:rsidRDefault="00D744C4" w:rsidP="006722E4">
            <w:pPr>
              <w:rPr>
                <w:rFonts w:ascii="Garamond" w:hAnsi="Garamond"/>
                <w:sz w:val="20"/>
                <w:szCs w:val="20"/>
              </w:rPr>
            </w:pPr>
          </w:p>
          <w:p w14:paraId="160B969A" w14:textId="77777777" w:rsidR="006722E4" w:rsidRPr="0032628E" w:rsidRDefault="006722E4" w:rsidP="006722E4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559D3E4D" w14:textId="5C521A43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722E4" w:rsidRPr="0032628E" w14:paraId="69682B4D" w14:textId="77777777" w:rsidTr="00D744C4">
        <w:tc>
          <w:tcPr>
            <w:tcW w:w="4788" w:type="dxa"/>
          </w:tcPr>
          <w:p w14:paraId="4DC11D48" w14:textId="77777777" w:rsidR="006722E4" w:rsidRDefault="006722E4">
            <w:pPr>
              <w:rPr>
                <w:rFonts w:ascii="Garamond" w:hAnsi="Garamond"/>
                <w:sz w:val="20"/>
                <w:szCs w:val="20"/>
              </w:rPr>
            </w:pPr>
          </w:p>
          <w:p w14:paraId="3EE2F9AB" w14:textId="77777777" w:rsidR="006722E4" w:rsidRPr="0032628E" w:rsidRDefault="006722E4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2490FDDF" w14:textId="77777777" w:rsidR="006722E4" w:rsidRPr="0032628E" w:rsidRDefault="006722E4">
            <w:pPr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26037F0F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5A7883D0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6F2E3372" w14:textId="2D2CC27A" w:rsidR="00D744C4" w:rsidRPr="00E25681" w:rsidRDefault="00D744C4" w:rsidP="00E25681">
            <w:pPr>
              <w:rPr>
                <w:rFonts w:ascii="Garamond" w:hAnsi="Garamond"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2. </w:t>
            </w:r>
            <w:r w:rsidR="00E25681">
              <w:rPr>
                <w:rFonts w:ascii="Garamond" w:hAnsi="Garamond"/>
                <w:b/>
                <w:sz w:val="22"/>
                <w:szCs w:val="22"/>
              </w:rPr>
              <w:t xml:space="preserve">Analyzing Facts: </w:t>
            </w:r>
            <w:r w:rsidR="00E25681">
              <w:rPr>
                <w:rFonts w:ascii="Garamond" w:hAnsi="Garamond"/>
                <w:sz w:val="22"/>
                <w:szCs w:val="22"/>
              </w:rPr>
              <w:t>What sources do these facts draw on? List the sources. What facts are missing from the argument? Do any of the facts seem unreliable or incomplete?</w:t>
            </w:r>
          </w:p>
        </w:tc>
      </w:tr>
      <w:tr w:rsidR="00D744C4" w:rsidRPr="0032628E" w14:paraId="0F720793" w14:textId="77777777" w:rsidTr="00D744C4">
        <w:tc>
          <w:tcPr>
            <w:tcW w:w="4788" w:type="dxa"/>
            <w:shd w:val="clear" w:color="auto" w:fill="D9D9D9" w:themeFill="background1" w:themeFillShade="D9"/>
          </w:tcPr>
          <w:p w14:paraId="5C65B5E0" w14:textId="77777777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  <w:r w:rsidRPr="0032628E">
              <w:rPr>
                <w:rFonts w:ascii="Garamond" w:hAnsi="Garamond"/>
                <w:sz w:val="20"/>
                <w:szCs w:val="20"/>
              </w:rPr>
              <w:t>Specific examples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44FF411E" w14:textId="0363A9F7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D744C4" w:rsidRPr="0032628E" w14:paraId="0DE532D3" w14:textId="77777777" w:rsidTr="00D744C4">
        <w:tc>
          <w:tcPr>
            <w:tcW w:w="4788" w:type="dxa"/>
          </w:tcPr>
          <w:p w14:paraId="2499468E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2734793F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231C408D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44206C52" w14:textId="77777777" w:rsidTr="00D744C4">
        <w:tc>
          <w:tcPr>
            <w:tcW w:w="4788" w:type="dxa"/>
          </w:tcPr>
          <w:p w14:paraId="2CDB74B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7A193C7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35316C9C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22F15A77" w14:textId="77777777" w:rsidTr="00D744C4">
        <w:tc>
          <w:tcPr>
            <w:tcW w:w="4788" w:type="dxa"/>
          </w:tcPr>
          <w:p w14:paraId="2AE862DA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30250F9A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18D4489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49A4C04E" w14:textId="77777777" w:rsidTr="00D744C4">
        <w:tc>
          <w:tcPr>
            <w:tcW w:w="4788" w:type="dxa"/>
          </w:tcPr>
          <w:p w14:paraId="20285502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4651F608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158759C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507259FC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D744C4" w:rsidRPr="0032628E" w14:paraId="7CF04A22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4DF2F6BB" w14:textId="12B62688" w:rsidR="00D744C4" w:rsidRPr="0032628E" w:rsidRDefault="00D744C4" w:rsidP="00E25681">
            <w:pPr>
              <w:rPr>
                <w:rFonts w:ascii="Garamond" w:hAnsi="Garamond"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3. </w:t>
            </w:r>
            <w:r w:rsidR="00E25681">
              <w:rPr>
                <w:rFonts w:ascii="Garamond" w:hAnsi="Garamond"/>
                <w:b/>
                <w:sz w:val="22"/>
                <w:szCs w:val="22"/>
              </w:rPr>
              <w:t>Analyzing logic:</w:t>
            </w:r>
            <w:r w:rsidR="00E25681">
              <w:rPr>
                <w:rFonts w:ascii="Garamond" w:hAnsi="Garamond"/>
                <w:sz w:val="22"/>
                <w:szCs w:val="22"/>
              </w:rPr>
              <w:t xml:space="preserve"> How are the facts used to promote an argument? For each fact or group of facts, identify any unspoken premises and any claims related to the facts.</w:t>
            </w:r>
          </w:p>
        </w:tc>
      </w:tr>
      <w:tr w:rsidR="00D744C4" w:rsidRPr="0032628E" w14:paraId="4985B1CB" w14:textId="77777777" w:rsidTr="00E25681">
        <w:tc>
          <w:tcPr>
            <w:tcW w:w="2718" w:type="dxa"/>
            <w:shd w:val="clear" w:color="auto" w:fill="D9D9D9" w:themeFill="background1" w:themeFillShade="D9"/>
          </w:tcPr>
          <w:p w14:paraId="2958F144" w14:textId="66001578" w:rsidR="00D744C4" w:rsidRPr="0032628E" w:rsidRDefault="00E25681" w:rsidP="00D744C4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Facts</w:t>
            </w:r>
          </w:p>
        </w:tc>
        <w:tc>
          <w:tcPr>
            <w:tcW w:w="6858" w:type="dxa"/>
            <w:shd w:val="clear" w:color="auto" w:fill="D9D9D9" w:themeFill="background1" w:themeFillShade="D9"/>
          </w:tcPr>
          <w:p w14:paraId="542C7B5E" w14:textId="3C70F607" w:rsidR="00D744C4" w:rsidRPr="0032628E" w:rsidRDefault="00E25681" w:rsidP="00D744C4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Premises and Claims</w:t>
            </w:r>
          </w:p>
        </w:tc>
      </w:tr>
      <w:tr w:rsidR="00D744C4" w:rsidRPr="0032628E" w14:paraId="7F360FDD" w14:textId="77777777" w:rsidTr="00E25681">
        <w:tc>
          <w:tcPr>
            <w:tcW w:w="2718" w:type="dxa"/>
          </w:tcPr>
          <w:p w14:paraId="2902A11F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549B50BF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4EBFD13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4C58A16F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2389F2AF" w14:textId="77777777" w:rsidTr="00E25681">
        <w:tc>
          <w:tcPr>
            <w:tcW w:w="2718" w:type="dxa"/>
          </w:tcPr>
          <w:p w14:paraId="580B8ABE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5757FEF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4DD685CC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39D7B6BB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7FDD849A" w14:textId="77777777" w:rsidTr="00E25681">
        <w:tc>
          <w:tcPr>
            <w:tcW w:w="2718" w:type="dxa"/>
          </w:tcPr>
          <w:p w14:paraId="7E2FF9BD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7B9D7C7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118CC385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60358288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0AC3208A" w14:textId="77777777" w:rsidTr="00E25681">
        <w:tc>
          <w:tcPr>
            <w:tcW w:w="2718" w:type="dxa"/>
          </w:tcPr>
          <w:p w14:paraId="7035090B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5F97D2F8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3DA8EA00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1425D759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7AC4123D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p w14:paraId="514B2494" w14:textId="7B6CC3D4" w:rsidR="00337616" w:rsidRPr="00AE7E69" w:rsidRDefault="00337616" w:rsidP="00AE7E69">
      <w:pPr>
        <w:rPr>
          <w:rFonts w:ascii="Garamond" w:hAnsi="Garamond"/>
          <w:sz w:val="22"/>
          <w:szCs w:val="22"/>
        </w:rPr>
      </w:pPr>
    </w:p>
    <w:sectPr w:rsidR="00337616" w:rsidRPr="00AE7E69" w:rsidSect="00CA23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798E86" w14:textId="77777777" w:rsidR="00A10567" w:rsidRDefault="00A10567" w:rsidP="00D744C4">
      <w:r>
        <w:separator/>
      </w:r>
    </w:p>
  </w:endnote>
  <w:endnote w:type="continuationSeparator" w:id="0">
    <w:p w14:paraId="3F028763" w14:textId="77777777" w:rsidR="00A10567" w:rsidRDefault="00A10567" w:rsidP="00D7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9E2FCE" w14:textId="77777777" w:rsidR="00265041" w:rsidRDefault="0026504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4324E" w14:textId="4F6CFAC8" w:rsidR="00A10567" w:rsidRDefault="00A10567" w:rsidP="004F44C3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>Hannah Alpert-Abrams</w:t>
    </w:r>
    <w:r>
      <w:rPr>
        <w:rFonts w:ascii="Garamond" w:hAnsi="Garamond"/>
      </w:rPr>
      <w:tab/>
    </w:r>
    <w:r w:rsidRPr="004F44C3">
      <w:rPr>
        <w:rStyle w:val="PageNumber"/>
        <w:rFonts w:ascii="Garamond" w:hAnsi="Garamond"/>
      </w:rPr>
      <w:fldChar w:fldCharType="begin"/>
    </w:r>
    <w:r w:rsidRPr="004F44C3">
      <w:rPr>
        <w:rStyle w:val="PageNumber"/>
        <w:rFonts w:ascii="Garamond" w:hAnsi="Garamond"/>
      </w:rPr>
      <w:instrText xml:space="preserve"> PAGE </w:instrText>
    </w:r>
    <w:r w:rsidRPr="004F44C3">
      <w:rPr>
        <w:rStyle w:val="PageNumber"/>
        <w:rFonts w:ascii="Garamond" w:hAnsi="Garamond"/>
      </w:rPr>
      <w:fldChar w:fldCharType="separate"/>
    </w:r>
    <w:r w:rsidR="00265041">
      <w:rPr>
        <w:rStyle w:val="PageNumber"/>
        <w:rFonts w:ascii="Garamond" w:hAnsi="Garamond"/>
        <w:noProof/>
      </w:rPr>
      <w:t>1</w:t>
    </w:r>
    <w:r w:rsidRPr="004F44C3">
      <w:rPr>
        <w:rStyle w:val="PageNumber"/>
        <w:rFonts w:ascii="Garamond" w:hAnsi="Garamond"/>
      </w:rPr>
      <w:fldChar w:fldCharType="end"/>
    </w:r>
  </w:p>
  <w:p w14:paraId="2BAABD78" w14:textId="524B46B0" w:rsidR="00A10567" w:rsidRPr="0032628E" w:rsidRDefault="00A10567" w:rsidP="00F57691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>RHE30</w:t>
    </w:r>
    <w:r w:rsidR="00265041">
      <w:rPr>
        <w:rFonts w:ascii="Garamond" w:hAnsi="Garamond"/>
      </w:rPr>
      <w:t>9k – Fall2014</w:t>
    </w:r>
    <w:bookmarkStart w:id="0" w:name="_GoBack"/>
    <w:bookmarkEnd w:id="0"/>
    <w:r>
      <w:rPr>
        <w:rFonts w:ascii="Garamond" w:hAnsi="Garamond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2C8F8" w14:textId="77777777" w:rsidR="00265041" w:rsidRDefault="002650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FA26FA" w14:textId="77777777" w:rsidR="00A10567" w:rsidRDefault="00A10567" w:rsidP="00D744C4">
      <w:r>
        <w:separator/>
      </w:r>
    </w:p>
  </w:footnote>
  <w:footnote w:type="continuationSeparator" w:id="0">
    <w:p w14:paraId="4C5092C5" w14:textId="77777777" w:rsidR="00A10567" w:rsidRDefault="00A10567" w:rsidP="00D744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B7E20" w14:textId="77777777" w:rsidR="00265041" w:rsidRDefault="0026504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C1C2C" w14:textId="77777777" w:rsidR="00A10567" w:rsidRPr="00D744C4" w:rsidRDefault="00A10567" w:rsidP="00D744C4">
    <w:pPr>
      <w:pStyle w:val="Header"/>
      <w:jc w:val="right"/>
      <w:rPr>
        <w:rFonts w:ascii="Calibri" w:hAnsi="Calibri"/>
        <w:sz w:val="20"/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38AF7" w14:textId="77777777" w:rsidR="00265041" w:rsidRDefault="002650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10ACF"/>
    <w:multiLevelType w:val="hybridMultilevel"/>
    <w:tmpl w:val="B55E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65070"/>
    <w:multiLevelType w:val="hybridMultilevel"/>
    <w:tmpl w:val="8D9C295A"/>
    <w:lvl w:ilvl="0" w:tplc="E3D042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5E6F0E"/>
    <w:multiLevelType w:val="multilevel"/>
    <w:tmpl w:val="7B36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4C4"/>
    <w:rsid w:val="00150E25"/>
    <w:rsid w:val="0026286B"/>
    <w:rsid w:val="00265041"/>
    <w:rsid w:val="002D3AD9"/>
    <w:rsid w:val="0032628E"/>
    <w:rsid w:val="00337616"/>
    <w:rsid w:val="003D1036"/>
    <w:rsid w:val="004D3620"/>
    <w:rsid w:val="004F44C3"/>
    <w:rsid w:val="006722E4"/>
    <w:rsid w:val="00953D69"/>
    <w:rsid w:val="009A076C"/>
    <w:rsid w:val="00A10567"/>
    <w:rsid w:val="00AE7E69"/>
    <w:rsid w:val="00BC54D0"/>
    <w:rsid w:val="00C516AF"/>
    <w:rsid w:val="00C568A3"/>
    <w:rsid w:val="00C938F2"/>
    <w:rsid w:val="00CA23E3"/>
    <w:rsid w:val="00D73F10"/>
    <w:rsid w:val="00D744C4"/>
    <w:rsid w:val="00DC19A3"/>
    <w:rsid w:val="00E25681"/>
    <w:rsid w:val="00E84A6A"/>
    <w:rsid w:val="00EA59E0"/>
    <w:rsid w:val="00F10EE4"/>
    <w:rsid w:val="00F57691"/>
    <w:rsid w:val="00F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928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61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C4"/>
  </w:style>
  <w:style w:type="paragraph" w:styleId="Footer">
    <w:name w:val="footer"/>
    <w:basedOn w:val="Normal"/>
    <w:link w:val="Foot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C4"/>
  </w:style>
  <w:style w:type="table" w:styleId="TableGrid">
    <w:name w:val="Table Grid"/>
    <w:basedOn w:val="TableNormal"/>
    <w:uiPriority w:val="59"/>
    <w:rsid w:val="00D7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F44C3"/>
  </w:style>
  <w:style w:type="paragraph" w:styleId="BalloonText">
    <w:name w:val="Balloon Text"/>
    <w:basedOn w:val="Normal"/>
    <w:link w:val="BalloonTextChar"/>
    <w:uiPriority w:val="99"/>
    <w:semiHidden/>
    <w:unhideWhenUsed/>
    <w:rsid w:val="00337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61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61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C4"/>
  </w:style>
  <w:style w:type="paragraph" w:styleId="Footer">
    <w:name w:val="footer"/>
    <w:basedOn w:val="Normal"/>
    <w:link w:val="Foot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C4"/>
  </w:style>
  <w:style w:type="table" w:styleId="TableGrid">
    <w:name w:val="Table Grid"/>
    <w:basedOn w:val="TableNormal"/>
    <w:uiPriority w:val="59"/>
    <w:rsid w:val="00D7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F44C3"/>
  </w:style>
  <w:style w:type="paragraph" w:styleId="BalloonText">
    <w:name w:val="Balloon Text"/>
    <w:basedOn w:val="Normal"/>
    <w:link w:val="BalloonTextChar"/>
    <w:uiPriority w:val="99"/>
    <w:semiHidden/>
    <w:unhideWhenUsed/>
    <w:rsid w:val="00337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61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23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455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5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5039">
              <w:blockQuote w:val="1"/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456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0147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19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2348">
              <w:blockQuote w:val="1"/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9763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5846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63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8" w:color="auto"/>
          </w:divBdr>
        </w:div>
        <w:div w:id="7840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5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508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6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51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9702">
          <w:marLeft w:val="15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533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8517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326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8675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5752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602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1677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121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478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4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8" w:color="auto"/>
          </w:divBdr>
        </w:div>
        <w:div w:id="5624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4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570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3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964">
          <w:marLeft w:val="15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869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965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4602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575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0485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38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2894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il:Library:Application%20Support:Microsoft:Office:User%20Templates:My%20Templates:Blank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Document.dotx</Template>
  <TotalTime>1</TotalTime>
  <Pages>1</Pages>
  <Words>102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Hixenbaugh</dc:creator>
  <cp:keywords/>
  <dc:description/>
  <cp:lastModifiedBy>Hannah Alpert-Abrams</cp:lastModifiedBy>
  <cp:revision>2</cp:revision>
  <cp:lastPrinted>2014-03-04T16:24:00Z</cp:lastPrinted>
  <dcterms:created xsi:type="dcterms:W3CDTF">2014-05-21T15:52:00Z</dcterms:created>
  <dcterms:modified xsi:type="dcterms:W3CDTF">2014-05-21T15:52:00Z</dcterms:modified>
</cp:coreProperties>
</file>