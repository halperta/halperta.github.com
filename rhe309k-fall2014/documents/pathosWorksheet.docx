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04323C8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F5064F">
        <w:rPr>
          <w:rFonts w:ascii="Garamond" w:hAnsi="Garamond"/>
          <w:b/>
          <w:sz w:val="28"/>
          <w:szCs w:val="28"/>
        </w:rPr>
        <w:t>Pathos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7573B7E9" w:rsidR="00D744C4" w:rsidRPr="0032628E" w:rsidRDefault="00D744C4" w:rsidP="00F5064F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 xml:space="preserve">Emotional Keywords. </w:t>
            </w:r>
            <w:r w:rsidR="00F5064F" w:rsidRPr="00F5064F">
              <w:rPr>
                <w:rFonts w:ascii="Garamond" w:hAnsi="Garamond"/>
                <w:sz w:val="22"/>
                <w:szCs w:val="22"/>
              </w:rPr>
              <w:t>What emotional keywords or images did you identify in this article/video?</w:t>
            </w:r>
            <w:r w:rsidR="00F5064F">
              <w:rPr>
                <w:rFonts w:ascii="Garamond" w:hAnsi="Garamond"/>
                <w:sz w:val="22"/>
                <w:szCs w:val="22"/>
              </w:rPr>
              <w:t xml:space="preserve"> Name the keyword and the emotion you think it signifies.</w:t>
            </w:r>
          </w:p>
        </w:tc>
      </w:tr>
      <w:tr w:rsidR="00D744C4" w:rsidRPr="0032628E" w14:paraId="1A194C28" w14:textId="77777777" w:rsidTr="00D744C4">
        <w:tc>
          <w:tcPr>
            <w:tcW w:w="4788" w:type="dxa"/>
          </w:tcPr>
          <w:p w14:paraId="1E922C24" w14:textId="72336665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7BC847B" w14:textId="77777777" w:rsidR="00D744C4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60FB0C72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160B969A" w14:textId="77777777" w:rsidR="00D744C4" w:rsidRPr="0032628E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6332DB0" w14:textId="77777777" w:rsidR="00F5064F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59D3E4D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4A2828C0" w14:textId="77777777" w:rsidTr="00D744C4">
        <w:tc>
          <w:tcPr>
            <w:tcW w:w="4788" w:type="dxa"/>
          </w:tcPr>
          <w:p w14:paraId="7B2EC979" w14:textId="38EC2967" w:rsidR="00F5064F" w:rsidRPr="0032628E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46C8BF6" w14:textId="77777777" w:rsidR="00F5064F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4CF41075" w14:textId="610219F6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52647042" w14:textId="77777777" w:rsidTr="00D744C4">
        <w:tc>
          <w:tcPr>
            <w:tcW w:w="4788" w:type="dxa"/>
          </w:tcPr>
          <w:p w14:paraId="215BC330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34219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85BBC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1191F276" w:rsidR="00D744C4" w:rsidRPr="0032628E" w:rsidRDefault="00D744C4" w:rsidP="00F5064F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>Disparaging or honorific language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F5064F">
              <w:rPr>
                <w:rFonts w:ascii="Garamond" w:hAnsi="Garamond"/>
                <w:sz w:val="22"/>
                <w:szCs w:val="22"/>
              </w:rPr>
              <w:t>What disparaging or honorific language do you identify?  Examples of “disparaging” language include despicable, calculating; examples of “honorific” language include wonderful, amazing. List the language, and the specific thing being honored or disparaged.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3E4616FF" w:rsidR="00D744C4" w:rsidRPr="0032628E" w:rsidRDefault="00756DC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is being honored / disparaged?</w:t>
            </w: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C2286C3" w:rsidR="00D744C4" w:rsidRPr="0032628E" w:rsidRDefault="00F5064F" w:rsidP="00F5064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3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. </w:t>
            </w:r>
            <w:r>
              <w:rPr>
                <w:rFonts w:ascii="Garamond" w:hAnsi="Garamond"/>
                <w:b/>
                <w:sz w:val="22"/>
                <w:szCs w:val="22"/>
              </w:rPr>
              <w:t>Emotional Connection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What other strategies for emotional connection do you identify?  Examples include anecdotes, personal experiences, commonplaces, etc.</w:t>
            </w:r>
          </w:p>
        </w:tc>
      </w:tr>
      <w:tr w:rsidR="00D744C4" w:rsidRPr="0032628E" w14:paraId="4985B1CB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2958F144" w14:textId="77777777" w:rsidR="00D744C4" w:rsidRPr="0032628E" w:rsidRDefault="00D744C4" w:rsidP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542C7B5E" w14:textId="1489BA06" w:rsidR="00D744C4" w:rsidRPr="0032628E" w:rsidRDefault="00F5064F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emotions are being evoked with these strategies?</w:t>
            </w:r>
          </w:p>
        </w:tc>
      </w:tr>
      <w:tr w:rsidR="00D744C4" w:rsidRPr="0032628E" w14:paraId="7F360FDD" w14:textId="77777777" w:rsidTr="00D744C4">
        <w:tc>
          <w:tcPr>
            <w:tcW w:w="478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D744C4">
        <w:tc>
          <w:tcPr>
            <w:tcW w:w="478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D744C4">
        <w:tc>
          <w:tcPr>
            <w:tcW w:w="478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D744C4">
        <w:tc>
          <w:tcPr>
            <w:tcW w:w="4788" w:type="dxa"/>
          </w:tcPr>
          <w:p w14:paraId="7035090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49B3527F" w:rsidR="00337616" w:rsidRPr="005D5502" w:rsidRDefault="00337616" w:rsidP="005D5502">
      <w:pPr>
        <w:rPr>
          <w:rFonts w:ascii="Garamond" w:hAnsi="Garamond"/>
          <w:sz w:val="22"/>
          <w:szCs w:val="22"/>
        </w:rPr>
      </w:pPr>
      <w:bookmarkStart w:id="0" w:name="_GoBack"/>
      <w:bookmarkEnd w:id="0"/>
    </w:p>
    <w:sectPr w:rsidR="00337616" w:rsidRPr="005D5502" w:rsidSect="00CA23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756DC3" w:rsidRDefault="00756DC3" w:rsidP="00D744C4">
      <w:r>
        <w:separator/>
      </w:r>
    </w:p>
  </w:endnote>
  <w:endnote w:type="continuationSeparator" w:id="0">
    <w:p w14:paraId="3F028763" w14:textId="77777777" w:rsidR="00756DC3" w:rsidRDefault="00756DC3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324E" w14:textId="4F6CFAC8" w:rsidR="00756DC3" w:rsidRDefault="00756DC3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Hannah Alpert-Abrams</w:t>
    </w:r>
    <w:r>
      <w:rPr>
        <w:rFonts w:ascii="Garamond" w:hAnsi="Garamond"/>
      </w:rPr>
      <w:tab/>
    </w:r>
    <w:r w:rsidRPr="004F44C3">
      <w:rPr>
        <w:rStyle w:val="PageNumber"/>
        <w:rFonts w:ascii="Garamond" w:hAnsi="Garamond"/>
      </w:rPr>
      <w:fldChar w:fldCharType="begin"/>
    </w:r>
    <w:r w:rsidRPr="004F44C3">
      <w:rPr>
        <w:rStyle w:val="PageNumber"/>
        <w:rFonts w:ascii="Garamond" w:hAnsi="Garamond"/>
      </w:rPr>
      <w:instrText xml:space="preserve"> PAGE </w:instrText>
    </w:r>
    <w:r w:rsidRPr="004F44C3">
      <w:rPr>
        <w:rStyle w:val="PageNumber"/>
        <w:rFonts w:ascii="Garamond" w:hAnsi="Garamond"/>
      </w:rPr>
      <w:fldChar w:fldCharType="separate"/>
    </w:r>
    <w:r w:rsidR="008229AB">
      <w:rPr>
        <w:rStyle w:val="PageNumber"/>
        <w:rFonts w:ascii="Garamond" w:hAnsi="Garamond"/>
        <w:noProof/>
      </w:rPr>
      <w:t>1</w:t>
    </w:r>
    <w:r w:rsidRPr="004F44C3">
      <w:rPr>
        <w:rStyle w:val="PageNumber"/>
        <w:rFonts w:ascii="Garamond" w:hAnsi="Garamond"/>
      </w:rPr>
      <w:fldChar w:fldCharType="end"/>
    </w:r>
  </w:p>
  <w:p w14:paraId="2BAABD78" w14:textId="7F24CDCA" w:rsidR="00756DC3" w:rsidRPr="0032628E" w:rsidRDefault="00756DC3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RHE30</w:t>
    </w:r>
    <w:r w:rsidR="008229AB">
      <w:rPr>
        <w:rFonts w:ascii="Garamond" w:hAnsi="Garamond"/>
      </w:rPr>
      <w:t>9k – Fall2014</w:t>
    </w:r>
    <w:r>
      <w:rPr>
        <w:rFonts w:ascii="Garamond" w:hAnsi="Garamond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756DC3" w:rsidRDefault="00756DC3" w:rsidP="00D744C4">
      <w:r>
        <w:separator/>
      </w:r>
    </w:p>
  </w:footnote>
  <w:footnote w:type="continuationSeparator" w:id="0">
    <w:p w14:paraId="4C5092C5" w14:textId="77777777" w:rsidR="00756DC3" w:rsidRDefault="00756DC3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77777777" w:rsidR="00756DC3" w:rsidRPr="00D744C4" w:rsidRDefault="00756DC3" w:rsidP="00D744C4">
    <w:pPr>
      <w:pStyle w:val="Header"/>
      <w:jc w:val="right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2D3AD9"/>
    <w:rsid w:val="0032628E"/>
    <w:rsid w:val="00337616"/>
    <w:rsid w:val="003D1036"/>
    <w:rsid w:val="0040751B"/>
    <w:rsid w:val="004D3620"/>
    <w:rsid w:val="004F44C3"/>
    <w:rsid w:val="005B5150"/>
    <w:rsid w:val="005D5502"/>
    <w:rsid w:val="005E7A85"/>
    <w:rsid w:val="00756DC3"/>
    <w:rsid w:val="008229AB"/>
    <w:rsid w:val="00953D69"/>
    <w:rsid w:val="00A10567"/>
    <w:rsid w:val="00BC54D0"/>
    <w:rsid w:val="00C516AF"/>
    <w:rsid w:val="00C568A3"/>
    <w:rsid w:val="00C938F2"/>
    <w:rsid w:val="00CA23E3"/>
    <w:rsid w:val="00D744C4"/>
    <w:rsid w:val="00DC19A3"/>
    <w:rsid w:val="00E84A6A"/>
    <w:rsid w:val="00EA59E0"/>
    <w:rsid w:val="00F10EE4"/>
    <w:rsid w:val="00F5064F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1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3</cp:revision>
  <dcterms:created xsi:type="dcterms:W3CDTF">2014-05-21T15:52:00Z</dcterms:created>
  <dcterms:modified xsi:type="dcterms:W3CDTF">2014-05-21T15:53:00Z</dcterms:modified>
</cp:coreProperties>
</file>